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0"/>
        <w:gridCol w:w="3680"/>
      </w:tblGrid>
      <w:tr w:rsidR="009B2F38" w14:paraId="019C7173" w14:textId="77777777" w:rsidTr="003D6E55">
        <w:tc>
          <w:tcPr>
            <w:tcW w:w="10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6A014A" w14:textId="77777777" w:rsidR="009B2F38" w:rsidRPr="003D6E55" w:rsidRDefault="009B2F38" w:rsidP="001F4F60">
            <w:pPr>
              <w:spacing w:line="276" w:lineRule="auto"/>
              <w:jc w:val="center"/>
              <w:rPr>
                <w:rFonts w:asciiTheme="majorHAnsi" w:hAnsiTheme="majorHAnsi"/>
                <w:color w:val="auto"/>
                <w:sz w:val="52"/>
                <w:szCs w:val="52"/>
              </w:rPr>
            </w:pPr>
            <w:r>
              <w:rPr>
                <w:color w:val="auto"/>
              </w:rPr>
              <w:br w:type="page"/>
            </w:r>
            <w:r w:rsidRPr="003D6E55">
              <w:rPr>
                <w:rFonts w:asciiTheme="majorHAnsi" w:hAnsiTheme="majorHAnsi"/>
                <w:b/>
                <w:bCs/>
                <w:color w:val="auto"/>
                <w:sz w:val="52"/>
                <w:szCs w:val="52"/>
              </w:rPr>
              <w:t>Gavin Rouse</w:t>
            </w:r>
          </w:p>
          <w:p w14:paraId="66C07D86" w14:textId="61C6395F" w:rsidR="009B2F38" w:rsidRPr="003D6E55" w:rsidRDefault="008F40EF" w:rsidP="001F4F60">
            <w:pPr>
              <w:spacing w:line="276" w:lineRule="auto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gavinlrouse</w:t>
            </w:r>
            <w:r w:rsidR="009B2F38" w:rsidRPr="003D6E55">
              <w:rPr>
                <w:color w:val="auto"/>
                <w:sz w:val="22"/>
                <w:szCs w:val="22"/>
              </w:rPr>
              <w:t xml:space="preserve">@gmail.com | 509.205.9452 | </w:t>
            </w:r>
            <w:r w:rsidR="00D619E7">
              <w:rPr>
                <w:color w:val="auto"/>
                <w:sz w:val="22"/>
                <w:szCs w:val="22"/>
              </w:rPr>
              <w:t>Pasco</w:t>
            </w:r>
            <w:r w:rsidR="009B2F38" w:rsidRPr="003D6E55">
              <w:rPr>
                <w:color w:val="auto"/>
                <w:sz w:val="22"/>
                <w:szCs w:val="22"/>
              </w:rPr>
              <w:t xml:space="preserve">, WA | </w:t>
            </w:r>
            <w:r w:rsidR="009B2F38" w:rsidRPr="003D6E55">
              <w:rPr>
                <w:sz w:val="22"/>
                <w:szCs w:val="22"/>
              </w:rPr>
              <w:t>https://github.com/</w:t>
            </w:r>
            <w:r w:rsidR="00E90317">
              <w:rPr>
                <w:sz w:val="22"/>
                <w:szCs w:val="22"/>
              </w:rPr>
              <w:t>rousegavin</w:t>
            </w:r>
          </w:p>
        </w:tc>
      </w:tr>
      <w:tr w:rsidR="001F4F60" w14:paraId="084604B9" w14:textId="77777777" w:rsidTr="003D6E55">
        <w:tc>
          <w:tcPr>
            <w:tcW w:w="107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B8EE3D" w14:textId="77777777" w:rsidR="001F4F60" w:rsidRDefault="001F4F60" w:rsidP="00EB109D">
            <w:pPr>
              <w:rPr>
                <w:color w:val="auto"/>
              </w:rPr>
            </w:pPr>
          </w:p>
          <w:p w14:paraId="76989378" w14:textId="77777777" w:rsidR="001F4F60" w:rsidRPr="00236AE4" w:rsidRDefault="001F4F60" w:rsidP="001F4F6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EXPERIENCE</w:t>
            </w:r>
          </w:p>
          <w:p w14:paraId="565E4AD1" w14:textId="77777777" w:rsidR="001F4F60" w:rsidRDefault="001F4F60" w:rsidP="001F4F60">
            <w:pPr>
              <w:pStyle w:val="SmallText"/>
              <w:rPr>
                <w:b/>
                <w:bCs/>
                <w:i w:val="0"/>
                <w:iCs/>
                <w:color w:val="auto"/>
                <w:sz w:val="22"/>
                <w:szCs w:val="22"/>
              </w:rPr>
            </w:pPr>
            <w:r>
              <w:rPr>
                <w:b/>
                <w:bCs/>
                <w:i w:val="0"/>
                <w:iCs/>
                <w:color w:val="auto"/>
                <w:sz w:val="22"/>
                <w:szCs w:val="22"/>
              </w:rPr>
              <w:t>SOFTWARE TEST ENGINEER I</w:t>
            </w:r>
          </w:p>
          <w:p w14:paraId="7A69273D" w14:textId="77777777" w:rsidR="001F4F60" w:rsidRDefault="001F4F60" w:rsidP="001F4F60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3C338F">
              <w:rPr>
                <w:i/>
                <w:iCs/>
                <w:sz w:val="22"/>
                <w:szCs w:val="22"/>
              </w:rPr>
              <w:t>Cadwell</w:t>
            </w:r>
            <w:proofErr w:type="spellEnd"/>
            <w:r w:rsidRPr="003C338F">
              <w:rPr>
                <w:i/>
                <w:iCs/>
                <w:sz w:val="22"/>
                <w:szCs w:val="22"/>
              </w:rPr>
              <w:t xml:space="preserve"> Laboratories, Inc., Kennewick, WA | Jul</w:t>
            </w:r>
            <w:r>
              <w:rPr>
                <w:i/>
                <w:iCs/>
                <w:sz w:val="22"/>
                <w:szCs w:val="22"/>
              </w:rPr>
              <w:t>y</w:t>
            </w:r>
            <w:r w:rsidRPr="003C338F">
              <w:rPr>
                <w:i/>
                <w:iCs/>
                <w:sz w:val="22"/>
                <w:szCs w:val="22"/>
              </w:rPr>
              <w:t xml:space="preserve"> 2017 – Present</w:t>
            </w:r>
          </w:p>
          <w:p w14:paraId="2F133DE8" w14:textId="77777777" w:rsidR="001F4F60" w:rsidRDefault="001F4F60" w:rsidP="001F4F60">
            <w:pPr>
              <w:rPr>
                <w:i/>
                <w:iCs/>
                <w:sz w:val="22"/>
                <w:szCs w:val="22"/>
              </w:rPr>
            </w:pPr>
          </w:p>
          <w:p w14:paraId="041961EB" w14:textId="7C872555" w:rsidR="00483031" w:rsidRDefault="00483031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Served as Test Lead for major, minor, and limited releases</w:t>
            </w:r>
          </w:p>
          <w:p w14:paraId="103AB2BE" w14:textId="05A773FD" w:rsidR="001F4F6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 xml:space="preserve">Developed </w:t>
            </w:r>
            <w:r w:rsidR="00E90317">
              <w:t>a utility using C# that automated the process of installing and uninstalling our software which was 43% faster than doing so manually</w:t>
            </w:r>
          </w:p>
          <w:p w14:paraId="5F8052A3" w14:textId="4B1125AB" w:rsidR="00E90317" w:rsidRDefault="00E90317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 xml:space="preserve">Received </w:t>
            </w:r>
            <w:r w:rsidR="00D4101E">
              <w:t>two</w:t>
            </w:r>
            <w:r>
              <w:t xml:space="preserve"> awards for </w:t>
            </w:r>
            <w:r w:rsidR="00E85A6B">
              <w:t xml:space="preserve">going above and beyond in exhibiting </w:t>
            </w:r>
            <w:proofErr w:type="spellStart"/>
            <w:r w:rsidR="00E85A6B">
              <w:t>Cadwell’s</w:t>
            </w:r>
            <w:proofErr w:type="spellEnd"/>
            <w:r w:rsidR="00E85A6B">
              <w:t xml:space="preserve"> core values</w:t>
            </w:r>
          </w:p>
          <w:p w14:paraId="36E7E51C" w14:textId="1048FE9D" w:rsidR="001F4F60" w:rsidRDefault="006818A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Assisted in the successful transition of the team from Team Foundation Server to Azure DevOps</w:t>
            </w:r>
          </w:p>
          <w:p w14:paraId="5B5C9411" w14:textId="2B8EE2EF" w:rsidR="006818A0" w:rsidRDefault="006818A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 xml:space="preserve">Participating in the </w:t>
            </w:r>
            <w:r w:rsidR="00536445">
              <w:t xml:space="preserve">Agile </w:t>
            </w:r>
            <w:r>
              <w:t>Scrum process and ceremonies</w:t>
            </w:r>
          </w:p>
          <w:p w14:paraId="150380F5" w14:textId="06BC9499" w:rsidR="00536445" w:rsidRDefault="001F4F60" w:rsidP="00536445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 xml:space="preserve">Using software requirements to </w:t>
            </w:r>
            <w:r w:rsidR="00536445">
              <w:t>develop</w:t>
            </w:r>
            <w:r>
              <w:t xml:space="preserve"> test cases and test plans to be used at various points in the software development life cycle</w:t>
            </w:r>
          </w:p>
          <w:p w14:paraId="245B200E" w14:textId="77777777" w:rsidR="001F4F6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Developing and maintaining automated tests and the automated test framework</w:t>
            </w:r>
          </w:p>
          <w:p w14:paraId="56E983A3" w14:textId="77777777" w:rsidR="001F4F6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</w:pPr>
            <w:r>
              <w:t>Identifying and reporting bugs, supporting the team in identifying potential solutions, and validating they are fixed</w:t>
            </w:r>
          </w:p>
          <w:p w14:paraId="576BFA27" w14:textId="77777777" w:rsidR="001F4F60" w:rsidRDefault="001F4F60" w:rsidP="001F4F60">
            <w:pPr>
              <w:pStyle w:val="ListParagraph"/>
              <w:numPr>
                <w:ilvl w:val="0"/>
                <w:numId w:val="1"/>
              </w:numPr>
              <w:spacing w:after="0"/>
              <w:ind w:left="720"/>
            </w:pPr>
            <w:r>
              <w:t>Facilitating in the onboarding of testing interns and serving as a first point of contact for any questions they have in their day-to-day work</w:t>
            </w:r>
          </w:p>
          <w:p w14:paraId="64688042" w14:textId="77777777" w:rsidR="001F4F60" w:rsidRPr="003C338F" w:rsidRDefault="001F4F60" w:rsidP="001F4F60">
            <w:pPr>
              <w:rPr>
                <w:i/>
                <w:iCs/>
                <w:sz w:val="22"/>
                <w:szCs w:val="22"/>
              </w:rPr>
            </w:pPr>
            <w:r w:rsidRPr="003C338F">
              <w:rPr>
                <w:i/>
                <w:iCs/>
                <w:sz w:val="22"/>
                <w:szCs w:val="22"/>
              </w:rPr>
              <w:t xml:space="preserve"> </w:t>
            </w:r>
          </w:p>
          <w:p w14:paraId="180D58DE" w14:textId="77777777" w:rsidR="001F4F60" w:rsidRDefault="001F4F60" w:rsidP="001F4F60">
            <w:pPr>
              <w:pStyle w:val="SmallText"/>
              <w:rPr>
                <w:b/>
                <w:bCs/>
                <w:i w:val="0"/>
                <w:iCs/>
                <w:color w:val="auto"/>
                <w:sz w:val="22"/>
                <w:szCs w:val="22"/>
              </w:rPr>
            </w:pPr>
            <w:r>
              <w:rPr>
                <w:b/>
                <w:bCs/>
                <w:i w:val="0"/>
                <w:iCs/>
                <w:color w:val="auto"/>
                <w:sz w:val="22"/>
                <w:szCs w:val="22"/>
              </w:rPr>
              <w:t>SOFTWARE TEST INTERN</w:t>
            </w:r>
          </w:p>
          <w:p w14:paraId="5316FDE9" w14:textId="12EE3718" w:rsidR="001F4F60" w:rsidRDefault="001F4F60" w:rsidP="001F4F60">
            <w:pPr>
              <w:rPr>
                <w:i/>
                <w:iCs/>
                <w:sz w:val="22"/>
                <w:szCs w:val="22"/>
              </w:rPr>
            </w:pPr>
            <w:proofErr w:type="spellStart"/>
            <w:r w:rsidRPr="003C338F">
              <w:rPr>
                <w:i/>
                <w:iCs/>
                <w:sz w:val="22"/>
                <w:szCs w:val="22"/>
              </w:rPr>
              <w:t>Cadwell</w:t>
            </w:r>
            <w:proofErr w:type="spellEnd"/>
            <w:r w:rsidRPr="003C338F">
              <w:rPr>
                <w:i/>
                <w:iCs/>
                <w:sz w:val="22"/>
                <w:szCs w:val="22"/>
              </w:rPr>
              <w:t xml:space="preserve"> Laboratories, Inc., Kennewick, WA | Jun</w:t>
            </w:r>
            <w:r>
              <w:rPr>
                <w:i/>
                <w:iCs/>
                <w:sz w:val="22"/>
                <w:szCs w:val="22"/>
              </w:rPr>
              <w:t>e</w:t>
            </w:r>
            <w:r w:rsidRPr="003C338F">
              <w:rPr>
                <w:i/>
                <w:iCs/>
                <w:sz w:val="22"/>
                <w:szCs w:val="22"/>
              </w:rPr>
              <w:t xml:space="preserve"> 2016 – </w:t>
            </w:r>
            <w:r w:rsidR="00192094">
              <w:rPr>
                <w:i/>
                <w:iCs/>
                <w:sz w:val="22"/>
                <w:szCs w:val="22"/>
              </w:rPr>
              <w:t>Sept</w:t>
            </w:r>
            <w:r w:rsidRPr="003C338F">
              <w:rPr>
                <w:i/>
                <w:iCs/>
                <w:sz w:val="22"/>
                <w:szCs w:val="22"/>
              </w:rPr>
              <w:t xml:space="preserve"> 2016</w:t>
            </w:r>
          </w:p>
          <w:p w14:paraId="3417B580" w14:textId="77777777" w:rsidR="001F4F60" w:rsidRDefault="001F4F60" w:rsidP="001F4F60">
            <w:pPr>
              <w:rPr>
                <w:sz w:val="22"/>
                <w:szCs w:val="22"/>
              </w:rPr>
            </w:pPr>
          </w:p>
          <w:p w14:paraId="0C9AD1E2" w14:textId="1B51C3AE" w:rsidR="001F4F60" w:rsidRPr="00393330" w:rsidRDefault="001F4F60" w:rsidP="001F4F60">
            <w:pPr>
              <w:pStyle w:val="ListParagraph"/>
              <w:numPr>
                <w:ilvl w:val="0"/>
                <w:numId w:val="1"/>
              </w:numPr>
              <w:tabs>
                <w:tab w:val="left" w:pos="1800"/>
                <w:tab w:val="right" w:pos="9360"/>
              </w:tabs>
              <w:spacing w:after="0"/>
              <w:ind w:left="720"/>
              <w:rPr>
                <w:sz w:val="21"/>
              </w:rPr>
            </w:pPr>
            <w:r>
              <w:t xml:space="preserve">Implemented a program using C# which </w:t>
            </w:r>
            <w:r w:rsidRPr="00D4101E">
              <w:rPr>
                <w:bCs/>
              </w:rPr>
              <w:t xml:space="preserve">automated the </w:t>
            </w:r>
            <w:r w:rsidR="00D4101E">
              <w:rPr>
                <w:bCs/>
              </w:rPr>
              <w:t>process of writing a test report by utilizing the Team Foundation Server API to collect data and the Microsoft Word API to create the report</w:t>
            </w:r>
          </w:p>
          <w:p w14:paraId="2A729189" w14:textId="77777777" w:rsidR="001F4F60" w:rsidRDefault="001F4F60" w:rsidP="00EB109D">
            <w:pPr>
              <w:rPr>
                <w:color w:val="auto"/>
              </w:rPr>
            </w:pPr>
          </w:p>
        </w:tc>
      </w:tr>
      <w:tr w:rsidR="009B2F38" w14:paraId="34EDB0CA" w14:textId="77777777" w:rsidTr="003D6E55"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</w:tcPr>
          <w:p w14:paraId="23B497CB" w14:textId="77777777" w:rsidR="00BC6314" w:rsidRPr="00236AE4" w:rsidRDefault="00BC6314" w:rsidP="00BC6314">
            <w:pPr>
              <w:pStyle w:val="Heading1"/>
              <w:jc w:val="left"/>
              <w:rPr>
                <w:color w:val="auto"/>
              </w:rPr>
            </w:pPr>
            <w:r>
              <w:rPr>
                <w:color w:val="auto"/>
              </w:rPr>
              <w:t>SKILLS</w:t>
            </w:r>
          </w:p>
          <w:p w14:paraId="623009E2" w14:textId="77777777" w:rsidR="00BC6314" w:rsidRPr="003D6E55" w:rsidRDefault="00BC6314" w:rsidP="00536445">
            <w:pPr>
              <w:pStyle w:val="TextLeft"/>
              <w:spacing w:line="240" w:lineRule="auto"/>
              <w:jc w:val="left"/>
              <w:rPr>
                <w:color w:val="auto"/>
                <w:szCs w:val="22"/>
              </w:rPr>
            </w:pPr>
            <w:r w:rsidRPr="003D6E55">
              <w:rPr>
                <w:b/>
                <w:bCs/>
                <w:color w:val="auto"/>
                <w:szCs w:val="22"/>
              </w:rPr>
              <w:t>Proficient:</w:t>
            </w:r>
            <w:r w:rsidRPr="003D6E55">
              <w:rPr>
                <w:color w:val="auto"/>
                <w:szCs w:val="22"/>
              </w:rPr>
              <w:t xml:space="preserve"> C#, Java</w:t>
            </w:r>
          </w:p>
          <w:p w14:paraId="67F7FED9" w14:textId="5DB9E996" w:rsidR="00BC6314" w:rsidRPr="003D6E55" w:rsidRDefault="00BC6314" w:rsidP="00BC6314">
            <w:pPr>
              <w:rPr>
                <w:sz w:val="22"/>
                <w:szCs w:val="22"/>
              </w:rPr>
            </w:pPr>
            <w:r w:rsidRPr="003D6E55">
              <w:rPr>
                <w:b/>
                <w:bCs/>
                <w:sz w:val="22"/>
                <w:szCs w:val="22"/>
              </w:rPr>
              <w:t>Some experience:</w:t>
            </w:r>
            <w:r w:rsidRPr="003D6E55">
              <w:rPr>
                <w:sz w:val="22"/>
                <w:szCs w:val="22"/>
              </w:rPr>
              <w:t xml:space="preserve"> C, SQL, HTML, CSS</w:t>
            </w:r>
            <w:r w:rsidR="004347A7">
              <w:rPr>
                <w:sz w:val="22"/>
                <w:szCs w:val="22"/>
              </w:rPr>
              <w:t>, Ruby</w:t>
            </w:r>
            <w:r w:rsidR="00C536DB">
              <w:rPr>
                <w:sz w:val="22"/>
                <w:szCs w:val="22"/>
              </w:rPr>
              <w:t xml:space="preserve">, </w:t>
            </w:r>
            <w:r w:rsidR="004347A7">
              <w:rPr>
                <w:sz w:val="22"/>
                <w:szCs w:val="22"/>
              </w:rPr>
              <w:t>Rails</w:t>
            </w:r>
          </w:p>
          <w:p w14:paraId="2FF8C7F7" w14:textId="6F39E9AC" w:rsidR="00BC6314" w:rsidRPr="003D6E55" w:rsidRDefault="00BC6314" w:rsidP="00BC6314">
            <w:pPr>
              <w:rPr>
                <w:sz w:val="22"/>
                <w:szCs w:val="22"/>
              </w:rPr>
            </w:pPr>
            <w:r w:rsidRPr="003D6E55">
              <w:rPr>
                <w:b/>
                <w:bCs/>
                <w:sz w:val="22"/>
                <w:szCs w:val="22"/>
              </w:rPr>
              <w:t>Software:</w:t>
            </w:r>
            <w:r w:rsidRPr="003D6E55">
              <w:rPr>
                <w:sz w:val="22"/>
                <w:szCs w:val="22"/>
              </w:rPr>
              <w:t xml:space="preserve"> Visual Studio, Microsoft Test Manager, Team Foundation Server</w:t>
            </w:r>
            <w:r w:rsidR="00E85A6B">
              <w:rPr>
                <w:sz w:val="22"/>
                <w:szCs w:val="22"/>
              </w:rPr>
              <w:t>, Azure DevOps, Git</w:t>
            </w:r>
            <w:r w:rsidRPr="003D6E55">
              <w:rPr>
                <w:sz w:val="22"/>
                <w:szCs w:val="22"/>
              </w:rPr>
              <w:t xml:space="preserve"> </w:t>
            </w:r>
          </w:p>
          <w:p w14:paraId="761C0F3E" w14:textId="77777777" w:rsidR="00BC6314" w:rsidRPr="003D6E55" w:rsidRDefault="00BC6314" w:rsidP="00BC6314">
            <w:pPr>
              <w:rPr>
                <w:sz w:val="22"/>
                <w:szCs w:val="22"/>
              </w:rPr>
            </w:pPr>
            <w:r w:rsidRPr="003D6E55">
              <w:rPr>
                <w:b/>
                <w:bCs/>
                <w:sz w:val="22"/>
                <w:szCs w:val="22"/>
              </w:rPr>
              <w:t xml:space="preserve">Non-technical: </w:t>
            </w:r>
            <w:r w:rsidRPr="003D6E55">
              <w:rPr>
                <w:sz w:val="22"/>
                <w:szCs w:val="22"/>
              </w:rPr>
              <w:t>attention to detail, teamwork, communication, problem solving, self-management</w:t>
            </w:r>
          </w:p>
          <w:p w14:paraId="61DA6276" w14:textId="77777777" w:rsidR="001F4F60" w:rsidRDefault="001F4F60" w:rsidP="00EB109D">
            <w:pPr>
              <w:rPr>
                <w:color w:val="auto"/>
              </w:rPr>
            </w:pPr>
          </w:p>
        </w:tc>
        <w:tc>
          <w:tcPr>
            <w:tcW w:w="3680" w:type="dxa"/>
            <w:tcBorders>
              <w:top w:val="nil"/>
              <w:left w:val="nil"/>
              <w:bottom w:val="nil"/>
              <w:right w:val="nil"/>
            </w:tcBorders>
          </w:tcPr>
          <w:p w14:paraId="120031EB" w14:textId="77777777" w:rsidR="009B2F38" w:rsidRDefault="009B2F38" w:rsidP="00EB109D">
            <w:pPr>
              <w:rPr>
                <w:color w:val="auto"/>
              </w:rPr>
            </w:pPr>
          </w:p>
          <w:p w14:paraId="2C87D12D" w14:textId="77777777" w:rsidR="00BC6314" w:rsidRPr="00236AE4" w:rsidRDefault="00BC6314" w:rsidP="006E250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EDUCATION</w:t>
            </w:r>
          </w:p>
          <w:p w14:paraId="717065CA" w14:textId="77777777" w:rsidR="00BC6314" w:rsidRPr="003D6E55" w:rsidRDefault="00BC6314" w:rsidP="006E2508">
            <w:pPr>
              <w:pStyle w:val="TextLeft"/>
              <w:rPr>
                <w:b/>
                <w:bCs/>
                <w:color w:val="auto"/>
                <w:szCs w:val="22"/>
              </w:rPr>
            </w:pPr>
            <w:r w:rsidRPr="003D6E55">
              <w:rPr>
                <w:b/>
                <w:bCs/>
                <w:color w:val="auto"/>
                <w:szCs w:val="22"/>
              </w:rPr>
              <w:t>B.S. in Computer Science</w:t>
            </w:r>
          </w:p>
          <w:p w14:paraId="7FFDEA4B" w14:textId="77777777" w:rsidR="00BC6314" w:rsidRPr="003D6E55" w:rsidRDefault="00BC6314" w:rsidP="006E2508">
            <w:pPr>
              <w:jc w:val="right"/>
              <w:rPr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>Eastern Washington University</w:t>
            </w:r>
          </w:p>
          <w:p w14:paraId="4B123F73" w14:textId="77777777" w:rsidR="00BC6314" w:rsidRPr="003D6E55" w:rsidRDefault="00BC6314" w:rsidP="006E2508">
            <w:pPr>
              <w:jc w:val="right"/>
              <w:rPr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>Cheney, WA</w:t>
            </w:r>
          </w:p>
          <w:p w14:paraId="1618F087" w14:textId="77777777" w:rsidR="00BC6314" w:rsidRPr="003D6E55" w:rsidRDefault="00BC6314" w:rsidP="006E2508">
            <w:pPr>
              <w:jc w:val="right"/>
              <w:rPr>
                <w:i/>
                <w:iCs/>
                <w:sz w:val="22"/>
                <w:szCs w:val="22"/>
              </w:rPr>
            </w:pPr>
            <w:r w:rsidRPr="003D6E55">
              <w:rPr>
                <w:i/>
                <w:iCs/>
                <w:sz w:val="22"/>
                <w:szCs w:val="22"/>
              </w:rPr>
              <w:t xml:space="preserve">Cum Laude (3.5 GPA) </w:t>
            </w:r>
          </w:p>
          <w:p w14:paraId="55D02509" w14:textId="77777777" w:rsidR="00BC6314" w:rsidRDefault="00BC6314" w:rsidP="006E2508">
            <w:pPr>
              <w:jc w:val="right"/>
              <w:rPr>
                <w:i/>
                <w:iCs/>
              </w:rPr>
            </w:pPr>
            <w:r w:rsidRPr="003D6E55">
              <w:rPr>
                <w:i/>
                <w:iCs/>
                <w:sz w:val="22"/>
                <w:szCs w:val="22"/>
              </w:rPr>
              <w:t>June 2017</w:t>
            </w:r>
          </w:p>
          <w:p w14:paraId="2D29BABD" w14:textId="77777777" w:rsidR="00BC6314" w:rsidRDefault="00BC6314" w:rsidP="00BC6314">
            <w:pPr>
              <w:rPr>
                <w:color w:val="auto"/>
              </w:rPr>
            </w:pPr>
          </w:p>
        </w:tc>
      </w:tr>
      <w:tr w:rsidR="003D6E55" w14:paraId="428BB71A" w14:textId="77777777" w:rsidTr="003D6E55"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3FDD7" w14:textId="77777777" w:rsidR="003D6E55" w:rsidRPr="00236AE4" w:rsidRDefault="003D6E55" w:rsidP="003D6E5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PROJECTS</w:t>
            </w:r>
          </w:p>
          <w:p w14:paraId="374DED62" w14:textId="580534AD" w:rsidR="003D6E55" w:rsidRPr="003D6E55" w:rsidRDefault="00021CB7" w:rsidP="003D6E55">
            <w:pPr>
              <w:pStyle w:val="TextRight"/>
              <w:rPr>
                <w:b/>
                <w:bCs/>
                <w:color w:val="auto"/>
                <w:szCs w:val="22"/>
              </w:rPr>
            </w:pPr>
            <w:r>
              <w:rPr>
                <w:b/>
                <w:bCs/>
                <w:color w:val="auto"/>
                <w:szCs w:val="22"/>
              </w:rPr>
              <w:t>PERSONAL WEBSITE</w:t>
            </w:r>
          </w:p>
          <w:p w14:paraId="2D01F1B4" w14:textId="188DCBE9" w:rsidR="00021CB7" w:rsidRDefault="00021CB7" w:rsidP="00021CB7">
            <w:pPr>
              <w:spacing w:line="360" w:lineRule="auto"/>
              <w:rPr>
                <w:i/>
                <w:iCs/>
                <w:sz w:val="22"/>
                <w:szCs w:val="22"/>
              </w:rPr>
            </w:pPr>
            <w:r w:rsidRPr="00021CB7">
              <w:rPr>
                <w:i/>
                <w:iCs/>
                <w:sz w:val="22"/>
                <w:szCs w:val="22"/>
              </w:rPr>
              <w:t>https://gavinrouse.com/</w:t>
            </w:r>
          </w:p>
          <w:p w14:paraId="511860AC" w14:textId="6C6471EA" w:rsidR="003D6E55" w:rsidRPr="003D6E55" w:rsidRDefault="00021CB7" w:rsidP="003D6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My personal website that I designed and coded using HTML</w:t>
            </w:r>
            <w:r w:rsidR="00527235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CSS</w:t>
            </w:r>
            <w:r w:rsidR="00527235">
              <w:rPr>
                <w:sz w:val="22"/>
                <w:szCs w:val="22"/>
              </w:rPr>
              <w:t>, and Bootstrap</w:t>
            </w:r>
            <w:r>
              <w:rPr>
                <w:sz w:val="22"/>
                <w:szCs w:val="22"/>
              </w:rPr>
              <w:t xml:space="preserve">. </w:t>
            </w:r>
            <w:r w:rsidR="004347A7">
              <w:rPr>
                <w:sz w:val="22"/>
                <w:szCs w:val="22"/>
              </w:rPr>
              <w:t xml:space="preserve">You can find out more about me here and see </w:t>
            </w:r>
            <w:r w:rsidR="00465630">
              <w:rPr>
                <w:sz w:val="22"/>
                <w:szCs w:val="22"/>
              </w:rPr>
              <w:t>two</w:t>
            </w:r>
            <w:r w:rsidR="004347A7">
              <w:rPr>
                <w:sz w:val="22"/>
                <w:szCs w:val="22"/>
              </w:rPr>
              <w:t xml:space="preserve"> more projects not listed in this resume.</w:t>
            </w:r>
          </w:p>
          <w:p w14:paraId="2F417DA1" w14:textId="77777777" w:rsidR="003D6E55" w:rsidRPr="003D6E55" w:rsidRDefault="003D6E55" w:rsidP="003D6E55">
            <w:pPr>
              <w:pStyle w:val="TextRight"/>
              <w:rPr>
                <w:color w:val="auto"/>
                <w:szCs w:val="22"/>
              </w:rPr>
            </w:pPr>
          </w:p>
          <w:p w14:paraId="7E7D467A" w14:textId="5EEFAE1C" w:rsidR="003D6E55" w:rsidRPr="003D6E55" w:rsidRDefault="00021CB7" w:rsidP="003D6E55">
            <w:pPr>
              <w:pStyle w:val="TextRight"/>
              <w:rPr>
                <w:b/>
                <w:bCs/>
                <w:color w:val="auto"/>
                <w:szCs w:val="22"/>
              </w:rPr>
            </w:pPr>
            <w:proofErr w:type="spellStart"/>
            <w:r>
              <w:rPr>
                <w:b/>
                <w:bCs/>
                <w:color w:val="auto"/>
                <w:szCs w:val="22"/>
              </w:rPr>
              <w:t>AlphaBlog</w:t>
            </w:r>
            <w:proofErr w:type="spellEnd"/>
          </w:p>
          <w:p w14:paraId="2705B0FB" w14:textId="72B7FEEB" w:rsidR="003D6E55" w:rsidRPr="003D6E55" w:rsidRDefault="004347A7" w:rsidP="003D6E55">
            <w:pPr>
              <w:spacing w:after="120"/>
              <w:rPr>
                <w:b/>
                <w:bCs/>
                <w:i/>
                <w:iCs/>
                <w:sz w:val="22"/>
                <w:szCs w:val="22"/>
              </w:rPr>
            </w:pPr>
            <w:r w:rsidRPr="004347A7">
              <w:rPr>
                <w:i/>
                <w:iCs/>
                <w:sz w:val="22"/>
                <w:szCs w:val="22"/>
              </w:rPr>
              <w:t>https://gr-alpha-blog.herokuapp.com/articles</w:t>
            </w:r>
          </w:p>
          <w:p w14:paraId="20634E00" w14:textId="1ED81054" w:rsidR="003D6E55" w:rsidRDefault="004347A7" w:rsidP="003D6E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blog site that I designed and coded as part of an online course to learn Ruby on Rails. I implemented user accounts, user login, user management, and article management.</w:t>
            </w:r>
          </w:p>
          <w:p w14:paraId="1CB40E0D" w14:textId="77777777" w:rsidR="003D6E55" w:rsidRDefault="003D6E55" w:rsidP="00EB109D">
            <w:pPr>
              <w:rPr>
                <w:color w:val="auto"/>
              </w:rPr>
            </w:pPr>
          </w:p>
        </w:tc>
      </w:tr>
    </w:tbl>
    <w:p w14:paraId="04FC4AFF" w14:textId="77777777" w:rsidR="00C55D85" w:rsidRPr="00236AE4" w:rsidRDefault="00C55D85" w:rsidP="00EB109D">
      <w:pPr>
        <w:rPr>
          <w:color w:val="auto"/>
        </w:rPr>
      </w:pPr>
    </w:p>
    <w:sectPr w:rsidR="00C55D85" w:rsidRPr="00236AE4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98245" w14:textId="77777777" w:rsidR="0063141C" w:rsidRDefault="0063141C" w:rsidP="00F316AD">
      <w:r>
        <w:separator/>
      </w:r>
    </w:p>
  </w:endnote>
  <w:endnote w:type="continuationSeparator" w:id="0">
    <w:p w14:paraId="2C245D63" w14:textId="77777777" w:rsidR="0063141C" w:rsidRDefault="0063141C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E7E1F" w14:textId="77777777" w:rsidR="0063141C" w:rsidRDefault="0063141C" w:rsidP="00F316AD">
      <w:r>
        <w:separator/>
      </w:r>
    </w:p>
  </w:footnote>
  <w:footnote w:type="continuationSeparator" w:id="0">
    <w:p w14:paraId="5BE489ED" w14:textId="77777777" w:rsidR="0063141C" w:rsidRDefault="0063141C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7197"/>
    <w:multiLevelType w:val="hybridMultilevel"/>
    <w:tmpl w:val="9FA654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E4"/>
    <w:rsid w:val="00021CB7"/>
    <w:rsid w:val="000B206B"/>
    <w:rsid w:val="000D4366"/>
    <w:rsid w:val="000E1D44"/>
    <w:rsid w:val="00174C4B"/>
    <w:rsid w:val="00192094"/>
    <w:rsid w:val="001F4F60"/>
    <w:rsid w:val="0020696E"/>
    <w:rsid w:val="002356A2"/>
    <w:rsid w:val="00236AE4"/>
    <w:rsid w:val="002C0AB7"/>
    <w:rsid w:val="002D12DA"/>
    <w:rsid w:val="002F7490"/>
    <w:rsid w:val="003019B2"/>
    <w:rsid w:val="0034688D"/>
    <w:rsid w:val="0037474D"/>
    <w:rsid w:val="00393330"/>
    <w:rsid w:val="003B2ACC"/>
    <w:rsid w:val="003C338F"/>
    <w:rsid w:val="003D6E55"/>
    <w:rsid w:val="0040233B"/>
    <w:rsid w:val="004347A7"/>
    <w:rsid w:val="00465630"/>
    <w:rsid w:val="00477831"/>
    <w:rsid w:val="00483031"/>
    <w:rsid w:val="00511A6E"/>
    <w:rsid w:val="00527235"/>
    <w:rsid w:val="00536445"/>
    <w:rsid w:val="0057534A"/>
    <w:rsid w:val="00597207"/>
    <w:rsid w:val="00605A5B"/>
    <w:rsid w:val="0063141C"/>
    <w:rsid w:val="00677F89"/>
    <w:rsid w:val="006818A0"/>
    <w:rsid w:val="006C60E6"/>
    <w:rsid w:val="006D342B"/>
    <w:rsid w:val="006E2508"/>
    <w:rsid w:val="006E6192"/>
    <w:rsid w:val="006E70D3"/>
    <w:rsid w:val="00720766"/>
    <w:rsid w:val="00764891"/>
    <w:rsid w:val="0076615F"/>
    <w:rsid w:val="00775D74"/>
    <w:rsid w:val="007B0F94"/>
    <w:rsid w:val="007B1EF5"/>
    <w:rsid w:val="008F40EF"/>
    <w:rsid w:val="00943900"/>
    <w:rsid w:val="0096389E"/>
    <w:rsid w:val="00973C02"/>
    <w:rsid w:val="009B2F38"/>
    <w:rsid w:val="00A21A18"/>
    <w:rsid w:val="00A77921"/>
    <w:rsid w:val="00A959AE"/>
    <w:rsid w:val="00AB0B74"/>
    <w:rsid w:val="00B13BE9"/>
    <w:rsid w:val="00B43273"/>
    <w:rsid w:val="00B575FB"/>
    <w:rsid w:val="00BC6314"/>
    <w:rsid w:val="00BD0078"/>
    <w:rsid w:val="00C1095A"/>
    <w:rsid w:val="00C536DB"/>
    <w:rsid w:val="00C55D85"/>
    <w:rsid w:val="00C835E7"/>
    <w:rsid w:val="00C91BB3"/>
    <w:rsid w:val="00CA2273"/>
    <w:rsid w:val="00CB49E6"/>
    <w:rsid w:val="00CC0C1F"/>
    <w:rsid w:val="00CD50FD"/>
    <w:rsid w:val="00D4101E"/>
    <w:rsid w:val="00D47124"/>
    <w:rsid w:val="00D619E7"/>
    <w:rsid w:val="00DD20B9"/>
    <w:rsid w:val="00DD5D7B"/>
    <w:rsid w:val="00E85A6B"/>
    <w:rsid w:val="00E90317"/>
    <w:rsid w:val="00EB109D"/>
    <w:rsid w:val="00F316AD"/>
    <w:rsid w:val="00F4501B"/>
    <w:rsid w:val="00F52703"/>
    <w:rsid w:val="00F7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1234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3C338F"/>
    <w:pPr>
      <w:spacing w:after="160" w:line="259" w:lineRule="auto"/>
      <w:ind w:left="720"/>
      <w:contextualSpacing/>
    </w:pPr>
    <w:rPr>
      <w:color w:val="aut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933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in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16c05727-aa75-4e4a-9b5f-8a80a1165891"/>
    <ds:schemaRef ds:uri="http://schemas.microsoft.com/office/2006/metadata/properties"/>
    <ds:schemaRef ds:uri="71af3243-3dd4-4a8d-8c0d-dd76da1f02a5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2020-02-18T04:51:00Z</dcterms:created>
  <dcterms:modified xsi:type="dcterms:W3CDTF">2021-12-04T05:23:00Z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